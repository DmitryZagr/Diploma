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1E5" w:rsidRPr="00F432E0" w:rsidRDefault="002D61E5">
      <w:pPr>
        <w:rPr>
          <w:rFonts w:ascii="Times New Roman" w:hAnsi="Times New Roman"/>
          <w:b/>
          <w:sz w:val="36"/>
          <w:szCs w:val="36"/>
        </w:rPr>
      </w:pPr>
      <w:r w:rsidRPr="00F432E0">
        <w:rPr>
          <w:rFonts w:ascii="Times New Roman" w:hAnsi="Times New Roman"/>
          <w:b/>
          <w:sz w:val="36"/>
          <w:szCs w:val="36"/>
        </w:rPr>
        <w:t>Сервис настроек пользователя.</w:t>
      </w:r>
    </w:p>
    <w:p w:rsidR="002D61E5" w:rsidRPr="00F432E0" w:rsidRDefault="002D61E5">
      <w:pPr>
        <w:rPr>
          <w:rFonts w:ascii="Times New Roman" w:hAnsi="Times New Roman"/>
          <w:b/>
          <w:sz w:val="36"/>
          <w:szCs w:val="36"/>
        </w:rPr>
      </w:pPr>
    </w:p>
    <w:p w:rsidR="002D61E5" w:rsidRPr="00F432E0" w:rsidRDefault="002D61E5" w:rsidP="00BF3A19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6"/>
          <w:szCs w:val="36"/>
        </w:rPr>
      </w:pPr>
      <w:r w:rsidRPr="00F432E0">
        <w:rPr>
          <w:rFonts w:ascii="Times New Roman" w:hAnsi="Times New Roman"/>
          <w:b/>
          <w:sz w:val="36"/>
          <w:szCs w:val="36"/>
        </w:rPr>
        <w:t xml:space="preserve">Тема </w:t>
      </w:r>
    </w:p>
    <w:p w:rsidR="002D61E5" w:rsidRPr="00F432E0" w:rsidRDefault="002D61E5" w:rsidP="00BF3A19">
      <w:pPr>
        <w:pStyle w:val="ListParagraph"/>
        <w:rPr>
          <w:rFonts w:ascii="Times New Roman" w:hAnsi="Times New Roman"/>
        </w:rPr>
      </w:pPr>
      <w:r w:rsidRPr="00F432E0">
        <w:rPr>
          <w:rFonts w:ascii="Times New Roman" w:hAnsi="Times New Roman"/>
        </w:rPr>
        <w:t>Разработать сервис, позволяющий синхронизировать настройки Eclipse IDE между машинами, разделенными сетью</w:t>
      </w:r>
      <w:r>
        <w:rPr>
          <w:rFonts w:ascii="Times New Roman" w:hAnsi="Times New Roman"/>
        </w:rPr>
        <w:t xml:space="preserve">, и на одной и той же машине </w:t>
      </w:r>
      <w:r w:rsidRPr="00F432E0">
        <w:rPr>
          <w:rFonts w:ascii="Times New Roman" w:hAnsi="Times New Roman"/>
        </w:rPr>
        <w:t>.</w:t>
      </w:r>
    </w:p>
    <w:p w:rsidR="002D61E5" w:rsidRPr="00F432E0" w:rsidRDefault="002D61E5" w:rsidP="00BF3A19">
      <w:pPr>
        <w:pStyle w:val="ListParagraph"/>
        <w:rPr>
          <w:rFonts w:ascii="Times New Roman" w:hAnsi="Times New Roman"/>
        </w:rPr>
      </w:pPr>
      <w:r w:rsidRPr="00F432E0">
        <w:rPr>
          <w:rFonts w:ascii="Times New Roman" w:hAnsi="Times New Roman"/>
        </w:rPr>
        <w:t xml:space="preserve">Сервис должен поддерживать три роли: </w:t>
      </w:r>
    </w:p>
    <w:p w:rsidR="002D61E5" w:rsidRPr="00F432E0" w:rsidRDefault="002D61E5" w:rsidP="00B75373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F432E0">
        <w:rPr>
          <w:rFonts w:ascii="Times New Roman" w:hAnsi="Times New Roman"/>
        </w:rPr>
        <w:t>Администратор – раздает права и роли пользователям</w:t>
      </w:r>
    </w:p>
    <w:p w:rsidR="002D61E5" w:rsidRPr="00F432E0" w:rsidRDefault="002D61E5" w:rsidP="00B75373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F432E0">
        <w:rPr>
          <w:rFonts w:ascii="Times New Roman" w:hAnsi="Times New Roman"/>
        </w:rPr>
        <w:t>Ведущий программист – устанавливает настройки, которые не могут быть изменены рядовыми программистами.</w:t>
      </w:r>
    </w:p>
    <w:p w:rsidR="002D61E5" w:rsidRPr="00F432E0" w:rsidRDefault="002D61E5" w:rsidP="00B75373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F432E0">
        <w:rPr>
          <w:rFonts w:ascii="Times New Roman" w:hAnsi="Times New Roman"/>
        </w:rPr>
        <w:t>Программист – принимает настройки от ведущего программиста в режиме Read Only. Все остальные настройки может изменять по своему усмотрению.</w:t>
      </w:r>
    </w:p>
    <w:p w:rsidR="002D61E5" w:rsidRPr="00F432E0" w:rsidRDefault="002D61E5" w:rsidP="00DD0CCD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6"/>
          <w:szCs w:val="36"/>
        </w:rPr>
      </w:pPr>
      <w:r w:rsidRPr="00F432E0">
        <w:rPr>
          <w:rFonts w:ascii="Times New Roman" w:hAnsi="Times New Roman"/>
          <w:b/>
          <w:sz w:val="36"/>
          <w:szCs w:val="36"/>
        </w:rPr>
        <w:t>Текущее положение.</w:t>
      </w:r>
    </w:p>
    <w:p w:rsidR="002D61E5" w:rsidRPr="00BA6F09" w:rsidRDefault="002D61E5" w:rsidP="00DD0CCD">
      <w:pPr>
        <w:pStyle w:val="ListParagraph"/>
        <w:rPr>
          <w:rFonts w:ascii="Times New Roman" w:hAnsi="Times New Roman"/>
        </w:rPr>
      </w:pPr>
      <w:r w:rsidRPr="00F432E0">
        <w:rPr>
          <w:rFonts w:ascii="Times New Roman" w:hAnsi="Times New Roman"/>
        </w:rPr>
        <w:t>На данный момент сервис позволяет синхронизировать настройки Eclipse IDE между машинами, разделенными сетью. Существует API для создания учеток пользователей. Роли в данный момент не поддерживаются.</w:t>
      </w:r>
      <w:r>
        <w:rPr>
          <w:rFonts w:ascii="Times New Roman" w:hAnsi="Times New Roman"/>
        </w:rPr>
        <w:t xml:space="preserve"> Сервис работает в среде </w:t>
      </w:r>
      <w:r>
        <w:rPr>
          <w:rFonts w:ascii="Times New Roman" w:hAnsi="Times New Roman"/>
          <w:lang w:val="en-US"/>
        </w:rPr>
        <w:t>OSGI</w:t>
      </w:r>
      <w:r w:rsidRPr="00BA6F09">
        <w:rPr>
          <w:rFonts w:ascii="Times New Roman" w:hAnsi="Times New Roman"/>
        </w:rPr>
        <w:t>.</w:t>
      </w:r>
    </w:p>
    <w:p w:rsidR="002D61E5" w:rsidRDefault="002D61E5" w:rsidP="00DD0CCD">
      <w:pPr>
        <w:pStyle w:val="ListParagraph"/>
        <w:rPr>
          <w:rFonts w:ascii="Times New Roman" w:hAnsi="Times New Roman"/>
        </w:rPr>
      </w:pPr>
    </w:p>
    <w:p w:rsidR="002D61E5" w:rsidRDefault="002D61E5" w:rsidP="0038633F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Анализ.</w:t>
      </w:r>
    </w:p>
    <w:p w:rsidR="002D61E5" w:rsidRDefault="002D61E5" w:rsidP="008A54A5"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32"/>
          <w:szCs w:val="32"/>
        </w:rPr>
      </w:pPr>
      <w:r w:rsidRPr="00D75232">
        <w:rPr>
          <w:rFonts w:ascii="Times New Roman" w:hAnsi="Times New Roman"/>
          <w:b/>
          <w:sz w:val="32"/>
          <w:szCs w:val="32"/>
        </w:rPr>
        <w:t>Сервис пользовательских настроек.</w:t>
      </w:r>
    </w:p>
    <w:p w:rsidR="002D61E5" w:rsidRDefault="002D61E5" w:rsidP="00370297">
      <w:pPr>
        <w:pStyle w:val="ListParagraph"/>
        <w:ind w:left="79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Сервис пользовательских настроек или </w:t>
      </w:r>
      <w:r>
        <w:rPr>
          <w:rFonts w:ascii="Times New Roman" w:hAnsi="Times New Roman"/>
          <w:lang w:val="en-US"/>
        </w:rPr>
        <w:t>User</w:t>
      </w:r>
      <w:r w:rsidRPr="00BA6F09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Storage</w:t>
      </w:r>
      <w:r w:rsidRPr="00BA6F09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Service</w:t>
      </w:r>
      <w:r w:rsidRPr="00BA6F09">
        <w:rPr>
          <w:rFonts w:ascii="Times New Roman" w:hAnsi="Times New Roman"/>
        </w:rPr>
        <w:t>(</w:t>
      </w:r>
      <w:r>
        <w:rPr>
          <w:rFonts w:ascii="Times New Roman" w:hAnsi="Times New Roman"/>
          <w:lang w:val="en-US"/>
        </w:rPr>
        <w:t>USS</w:t>
      </w:r>
      <w:r w:rsidRPr="00BA6F09">
        <w:rPr>
          <w:rFonts w:ascii="Times New Roman" w:hAnsi="Times New Roman"/>
        </w:rPr>
        <w:t xml:space="preserve">) – </w:t>
      </w:r>
      <w:r>
        <w:rPr>
          <w:rFonts w:ascii="Times New Roman" w:hAnsi="Times New Roman"/>
        </w:rPr>
        <w:t xml:space="preserve">сервис, позволяющий синхронизировать настройки </w:t>
      </w:r>
      <w:r>
        <w:rPr>
          <w:rFonts w:ascii="Times New Roman" w:hAnsi="Times New Roman"/>
          <w:lang w:val="en-US"/>
        </w:rPr>
        <w:t>Eclipse</w:t>
      </w:r>
      <w:r w:rsidRPr="00BA6F09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IDE</w:t>
      </w:r>
      <w:r w:rsidRPr="00BA6F0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между машинами, разделенными сетью.</w:t>
      </w:r>
    </w:p>
    <w:p w:rsidR="002D61E5" w:rsidRPr="00E6290E" w:rsidRDefault="002D61E5" w:rsidP="00E6290E">
      <w:pPr>
        <w:rPr>
          <w:rFonts w:ascii="Times New Roman" w:hAnsi="Times New Roman"/>
        </w:rPr>
      </w:pPr>
    </w:p>
    <w:p w:rsidR="002D61E5" w:rsidRDefault="002D61E5" w:rsidP="00E6290E"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Проблема.</w:t>
      </w:r>
    </w:p>
    <w:p w:rsidR="002D61E5" w:rsidRDefault="002D61E5" w:rsidP="000818D9">
      <w:pPr>
        <w:pStyle w:val="ListParagraph"/>
        <w:ind w:left="79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</w:t>
      </w:r>
      <w:r>
        <w:rPr>
          <w:rFonts w:ascii="Times New Roman" w:hAnsi="Times New Roman"/>
          <w:lang w:val="en-US"/>
        </w:rPr>
        <w:t>Eclipse</w:t>
      </w:r>
      <w:r w:rsidRPr="00BA6F09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IDE</w:t>
      </w:r>
      <w:r w:rsidRPr="00BA6F0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существует встроенный сервис синхронизации настроек, но он обладает рядом недостатков.</w:t>
      </w:r>
    </w:p>
    <w:p w:rsidR="002D61E5" w:rsidRDefault="002D61E5" w:rsidP="004D0B63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Серверная часть находится за пределами организации. Следовательно, вся информация хранится на внешних серверах.</w:t>
      </w:r>
    </w:p>
    <w:p w:rsidR="002D61E5" w:rsidRDefault="002D61E5" w:rsidP="004D0B63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Сервис не поддерживает роли.</w:t>
      </w:r>
    </w:p>
    <w:p w:rsidR="002D61E5" w:rsidRPr="00AA44AF" w:rsidRDefault="002D61E5" w:rsidP="004D0B63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базовом варианте серверная часть не работает в среде </w:t>
      </w:r>
      <w:r>
        <w:rPr>
          <w:rFonts w:ascii="Times New Roman" w:hAnsi="Times New Roman"/>
          <w:lang w:val="en-US"/>
        </w:rPr>
        <w:t>OSGI</w:t>
      </w:r>
      <w:r w:rsidRPr="00BA6F09">
        <w:rPr>
          <w:rFonts w:ascii="Times New Roman" w:hAnsi="Times New Roman"/>
        </w:rPr>
        <w:t>.</w:t>
      </w:r>
    </w:p>
    <w:p w:rsidR="002D61E5" w:rsidRDefault="002D61E5" w:rsidP="00D15D0C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Учетные записи также вынесены за пределы компании.</w:t>
      </w:r>
    </w:p>
    <w:p w:rsidR="002D61E5" w:rsidRDefault="002D61E5" w:rsidP="00182DF1">
      <w:pPr>
        <w:pStyle w:val="ListParagraph"/>
        <w:ind w:left="1440"/>
        <w:rPr>
          <w:rFonts w:ascii="Times New Roman" w:hAnsi="Times New Roman"/>
        </w:rPr>
      </w:pPr>
    </w:p>
    <w:p w:rsidR="002D61E5" w:rsidRDefault="002D61E5" w:rsidP="005D7EA6"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Совместимость.</w:t>
      </w:r>
    </w:p>
    <w:p w:rsidR="002D61E5" w:rsidRPr="00BA6F09" w:rsidRDefault="002D61E5" w:rsidP="00182DF1">
      <w:pPr>
        <w:pStyle w:val="ListParagraph"/>
        <w:ind w:left="792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API</w:t>
      </w:r>
      <w:r>
        <w:rPr>
          <w:rFonts w:ascii="Times New Roman" w:hAnsi="Times New Roman"/>
        </w:rPr>
        <w:t xml:space="preserve"> сервиса настроек пользователя полностью совпадает с </w:t>
      </w:r>
      <w:r>
        <w:rPr>
          <w:rFonts w:ascii="Times New Roman" w:hAnsi="Times New Roman"/>
          <w:lang w:val="en-US"/>
        </w:rPr>
        <w:t>API</w:t>
      </w:r>
      <w:r w:rsidRPr="00BA6F0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оригинального сервиса. Поэтому любая </w:t>
      </w:r>
      <w:r>
        <w:rPr>
          <w:rFonts w:ascii="Times New Roman" w:hAnsi="Times New Roman"/>
          <w:lang w:val="en-US"/>
        </w:rPr>
        <w:t>Eclipse</w:t>
      </w:r>
      <w:r w:rsidRPr="00BA6F09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IDE</w:t>
      </w:r>
      <w:r w:rsidRPr="00BA6F0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может работать с нашим сервисом. Код, отвечающий за добавление ролей будет работать на клиентской стороне и будет распространятся через кастомную сборку </w:t>
      </w:r>
      <w:r>
        <w:rPr>
          <w:rFonts w:ascii="Times New Roman" w:hAnsi="Times New Roman"/>
          <w:lang w:val="en-US"/>
        </w:rPr>
        <w:t>Eclipse</w:t>
      </w:r>
      <w:r w:rsidRPr="00BA6F09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IDE</w:t>
      </w:r>
      <w:r>
        <w:rPr>
          <w:rFonts w:ascii="Times New Roman" w:hAnsi="Times New Roman"/>
        </w:rPr>
        <w:t xml:space="preserve">, которую можно сделать средствами  </w:t>
      </w:r>
      <w:r>
        <w:rPr>
          <w:rFonts w:ascii="Times New Roman" w:hAnsi="Times New Roman"/>
          <w:lang w:val="en-US"/>
        </w:rPr>
        <w:t>Oomph</w:t>
      </w:r>
      <w:r w:rsidRPr="00BA6F09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Также через </w:t>
      </w:r>
      <w:r>
        <w:rPr>
          <w:rFonts w:ascii="Times New Roman" w:hAnsi="Times New Roman"/>
          <w:lang w:val="en-US"/>
        </w:rPr>
        <w:t>Oomph</w:t>
      </w:r>
      <w:r w:rsidRPr="00BA6F0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можно настроить, </w:t>
      </w:r>
      <w:r w:rsidRPr="00EF185F">
        <w:rPr>
          <w:rFonts w:ascii="Times New Roman" w:hAnsi="Times New Roman"/>
        </w:rPr>
        <w:t>к какому сервису пользовательских настроек будет обращаться</w:t>
      </w:r>
      <w:r w:rsidRPr="00BA6F09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Eclipse</w:t>
      </w:r>
      <w:r w:rsidRPr="00BA6F09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IDE</w:t>
      </w:r>
      <w:r w:rsidRPr="00BA6F0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при выполнении синхронизации, что полностью автоматизирует настройку клиентского кода. Конечному пользователю останется лишь активировать сервис через стандартный интерфейс </w:t>
      </w:r>
      <w:r>
        <w:rPr>
          <w:rFonts w:ascii="Times New Roman" w:hAnsi="Times New Roman"/>
          <w:lang w:val="en-US"/>
        </w:rPr>
        <w:t>Eclipse</w:t>
      </w:r>
      <w:r w:rsidRPr="00BA6F09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IDE</w:t>
      </w:r>
      <w:r w:rsidRPr="00BA6F09">
        <w:rPr>
          <w:rFonts w:ascii="Times New Roman" w:hAnsi="Times New Roman"/>
        </w:rPr>
        <w:t>.</w:t>
      </w:r>
    </w:p>
    <w:p w:rsidR="002D61E5" w:rsidRPr="00BA6F09" w:rsidRDefault="002D61E5" w:rsidP="00182DF1">
      <w:pPr>
        <w:pStyle w:val="ListParagraph"/>
        <w:ind w:left="792"/>
        <w:rPr>
          <w:rFonts w:ascii="Times New Roman" w:hAnsi="Times New Roman"/>
        </w:rPr>
      </w:pPr>
    </w:p>
    <w:p w:rsidR="002D61E5" w:rsidRPr="00BA6F09" w:rsidRDefault="002D61E5" w:rsidP="005D093A">
      <w:pPr>
        <w:pStyle w:val="ListParagraph"/>
        <w:ind w:left="360"/>
        <w:rPr>
          <w:rFonts w:ascii="Times New Roman" w:hAnsi="Times New Roman"/>
        </w:rPr>
      </w:pPr>
    </w:p>
    <w:p w:rsidR="002D61E5" w:rsidRPr="00D15D0C" w:rsidRDefault="002D61E5" w:rsidP="005D7EA6">
      <w:pPr>
        <w:rPr>
          <w:rFonts w:ascii="Times New Roman" w:hAnsi="Times New Roman"/>
        </w:rPr>
      </w:pPr>
    </w:p>
    <w:p w:rsidR="002D61E5" w:rsidRDefault="002D61E5" w:rsidP="00B75373">
      <w:pPr>
        <w:rPr>
          <w:rFonts w:ascii="Times New Roman" w:hAnsi="Times New Roman"/>
        </w:rPr>
      </w:pPr>
    </w:p>
    <w:p w:rsidR="002D61E5" w:rsidRDefault="002D61E5" w:rsidP="00B75373">
      <w:pPr>
        <w:rPr>
          <w:rFonts w:ascii="Times New Roman" w:hAnsi="Times New Roman"/>
        </w:rPr>
      </w:pPr>
    </w:p>
    <w:p w:rsidR="002D61E5" w:rsidRDefault="002D61E5" w:rsidP="0009056C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Проект.</w:t>
      </w:r>
    </w:p>
    <w:p w:rsidR="002D61E5" w:rsidRPr="007A13A3" w:rsidRDefault="002D61E5" w:rsidP="00514364"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2"/>
          <w:szCs w:val="32"/>
        </w:rPr>
        <w:t>Полная замена стандартного сервиса пользовательских настроек.</w:t>
      </w:r>
    </w:p>
    <w:p w:rsidR="002D61E5" w:rsidRPr="00BA6F09" w:rsidRDefault="002D61E5" w:rsidP="00477E13">
      <w:pPr>
        <w:pStyle w:val="ListParagraph"/>
        <w:ind w:left="792" w:firstLine="62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Реализация сервиса пользовательских настроек полностью заменяет стандартную реализацию сервиса пользовательских настроек </w:t>
      </w:r>
      <w:r>
        <w:rPr>
          <w:rFonts w:ascii="Times New Roman" w:hAnsi="Times New Roman"/>
          <w:lang w:val="en-US"/>
        </w:rPr>
        <w:t>Eclipse</w:t>
      </w:r>
      <w:r w:rsidRPr="00BA6F09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IDE</w:t>
      </w:r>
      <w:r w:rsidRPr="00BA6F09">
        <w:rPr>
          <w:rFonts w:ascii="Times New Roman" w:hAnsi="Times New Roman"/>
        </w:rPr>
        <w:t>.</w:t>
      </w:r>
    </w:p>
    <w:p w:rsidR="002D61E5" w:rsidRDefault="002D61E5" w:rsidP="00477E13">
      <w:pPr>
        <w:pStyle w:val="ListParagraph"/>
        <w:ind w:left="1416"/>
        <w:rPr>
          <w:rFonts w:ascii="Times New Roman" w:hAnsi="Times New Roman"/>
        </w:rPr>
      </w:pPr>
      <w:r>
        <w:rPr>
          <w:rFonts w:ascii="Times New Roman" w:hAnsi="Times New Roman"/>
        </w:rPr>
        <w:t>Компоненты имеют такой же интерфейс, что и прежняя реализация. Написания дополнительных адаптеров не требуется.</w:t>
      </w:r>
    </w:p>
    <w:p w:rsidR="002D61E5" w:rsidRPr="009D19F3" w:rsidRDefault="002D61E5" w:rsidP="009D19F3">
      <w:pPr>
        <w:pStyle w:val="ListParagraph"/>
        <w:rPr>
          <w:rFonts w:ascii="Times New Roman" w:hAnsi="Times New Roman"/>
        </w:rPr>
      </w:pPr>
    </w:p>
    <w:p w:rsidR="002D61E5" w:rsidRPr="009D19F3" w:rsidRDefault="002D61E5" w:rsidP="009D19F3"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2"/>
          <w:szCs w:val="32"/>
        </w:rPr>
        <w:t>Работа при отсутствии сети.</w:t>
      </w:r>
    </w:p>
    <w:p w:rsidR="002D61E5" w:rsidRPr="00BA6F09" w:rsidRDefault="002D61E5" w:rsidP="009D4E98">
      <w:pPr>
        <w:pStyle w:val="ListParagraph"/>
        <w:ind w:left="79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 отсутствии сети сервис позволит синхронизировать все локальные </w:t>
      </w:r>
      <w:r>
        <w:rPr>
          <w:rFonts w:ascii="Times New Roman" w:hAnsi="Times New Roman"/>
          <w:lang w:val="en-US"/>
        </w:rPr>
        <w:t>Eclipse</w:t>
      </w:r>
      <w:r w:rsidRPr="00BA6F09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IDE</w:t>
      </w:r>
      <w:r>
        <w:rPr>
          <w:rFonts w:ascii="Times New Roman" w:hAnsi="Times New Roman"/>
        </w:rPr>
        <w:t>, установленные на одной машине</w:t>
      </w:r>
      <w:r w:rsidRPr="00BA6F09">
        <w:rPr>
          <w:rFonts w:ascii="Times New Roman" w:hAnsi="Times New Roman"/>
        </w:rPr>
        <w:t>.</w:t>
      </w:r>
    </w:p>
    <w:p w:rsidR="002D61E5" w:rsidRPr="00BA6F09" w:rsidRDefault="002D61E5" w:rsidP="009D19F3">
      <w:pPr>
        <w:pStyle w:val="ListParagraph"/>
        <w:ind w:left="1416"/>
        <w:rPr>
          <w:rFonts w:ascii="Times New Roman" w:hAnsi="Times New Roman"/>
        </w:rPr>
      </w:pPr>
    </w:p>
    <w:p w:rsidR="002D61E5" w:rsidRPr="00957D34" w:rsidRDefault="002D61E5" w:rsidP="00957D34"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2"/>
          <w:szCs w:val="32"/>
        </w:rPr>
        <w:t>Виды настроек.</w:t>
      </w:r>
    </w:p>
    <w:p w:rsidR="002D61E5" w:rsidRPr="00176467" w:rsidRDefault="002D61E5" w:rsidP="00957D34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 w:rsidRPr="00176467">
        <w:rPr>
          <w:rFonts w:ascii="Times New Roman" w:hAnsi="Times New Roman"/>
        </w:rPr>
        <w:t>Тема, раскраска кода…</w:t>
      </w:r>
    </w:p>
    <w:p w:rsidR="002D61E5" w:rsidRPr="00176467" w:rsidRDefault="002D61E5" w:rsidP="00957D34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 w:rsidRPr="00176467">
        <w:rPr>
          <w:rFonts w:ascii="Times New Roman" w:hAnsi="Times New Roman"/>
        </w:rPr>
        <w:t>Флаги компиляции, форматирование…</w:t>
      </w:r>
    </w:p>
    <w:p w:rsidR="002D61E5" w:rsidRPr="0046471A" w:rsidRDefault="002D61E5" w:rsidP="00957D34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 w:rsidRPr="00176467">
        <w:rPr>
          <w:rFonts w:ascii="Times New Roman" w:hAnsi="Times New Roman"/>
        </w:rPr>
        <w:t xml:space="preserve">Любые другие настройки плагинов, если они поддерживают стандартный </w:t>
      </w:r>
      <w:r w:rsidRPr="00176467">
        <w:rPr>
          <w:rFonts w:ascii="Times New Roman" w:hAnsi="Times New Roman"/>
          <w:lang w:val="en-US"/>
        </w:rPr>
        <w:t>Preference</w:t>
      </w:r>
      <w:r w:rsidRPr="00BA6F09">
        <w:rPr>
          <w:rFonts w:ascii="Times New Roman" w:hAnsi="Times New Roman"/>
        </w:rPr>
        <w:t xml:space="preserve"> </w:t>
      </w:r>
      <w:r w:rsidRPr="00176467">
        <w:rPr>
          <w:rFonts w:ascii="Times New Roman" w:hAnsi="Times New Roman"/>
          <w:lang w:val="en-US"/>
        </w:rPr>
        <w:t>Recorder</w:t>
      </w:r>
      <w:r w:rsidRPr="00BA6F09">
        <w:rPr>
          <w:rFonts w:ascii="Times New Roman" w:hAnsi="Times New Roman"/>
        </w:rPr>
        <w:t xml:space="preserve"> </w:t>
      </w:r>
      <w:r w:rsidRPr="00176467">
        <w:rPr>
          <w:rFonts w:ascii="Times New Roman" w:hAnsi="Times New Roman"/>
          <w:lang w:val="en-US"/>
        </w:rPr>
        <w:t>Eclipse</w:t>
      </w:r>
      <w:r w:rsidRPr="00BA6F09">
        <w:rPr>
          <w:rFonts w:ascii="Times New Roman" w:hAnsi="Times New Roman"/>
        </w:rPr>
        <w:t xml:space="preserve"> </w:t>
      </w:r>
      <w:r w:rsidRPr="00176467">
        <w:rPr>
          <w:rFonts w:ascii="Times New Roman" w:hAnsi="Times New Roman"/>
          <w:lang w:val="en-US"/>
        </w:rPr>
        <w:t>IDE</w:t>
      </w:r>
      <w:r w:rsidRPr="00BA6F09">
        <w:rPr>
          <w:rFonts w:ascii="Times New Roman" w:hAnsi="Times New Roman"/>
        </w:rPr>
        <w:t>.</w:t>
      </w:r>
    </w:p>
    <w:p w:rsidR="002D61E5" w:rsidRPr="00BA6F09" w:rsidRDefault="002D61E5" w:rsidP="0046471A">
      <w:pPr>
        <w:pStyle w:val="ListParagraph"/>
        <w:ind w:left="1080"/>
        <w:rPr>
          <w:rFonts w:ascii="Times New Roman" w:hAnsi="Times New Roman"/>
        </w:rPr>
      </w:pPr>
    </w:p>
    <w:p w:rsidR="002D61E5" w:rsidRPr="0046471A" w:rsidRDefault="002D61E5" w:rsidP="0046471A"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2"/>
          <w:szCs w:val="32"/>
        </w:rPr>
        <w:t>Виды настроек.</w:t>
      </w:r>
    </w:p>
    <w:p w:rsidR="002D61E5" w:rsidRPr="00BA6F09" w:rsidRDefault="002D61E5" w:rsidP="009D4E98">
      <w:pPr>
        <w:pStyle w:val="ListParagraph"/>
        <w:ind w:left="792"/>
        <w:rPr>
          <w:rFonts w:ascii="Times New Roman" w:hAnsi="Times New Roman"/>
        </w:rPr>
      </w:pPr>
      <w:r w:rsidRPr="0046471A">
        <w:rPr>
          <w:rFonts w:ascii="Times New Roman" w:hAnsi="Times New Roman"/>
        </w:rPr>
        <w:t xml:space="preserve">Сервис можно настроить при установке </w:t>
      </w:r>
      <w:r w:rsidRPr="0046471A">
        <w:rPr>
          <w:rFonts w:ascii="Times New Roman" w:hAnsi="Times New Roman"/>
          <w:lang w:val="en-US"/>
        </w:rPr>
        <w:t>Eclipse</w:t>
      </w:r>
      <w:r w:rsidRPr="00BA6F09">
        <w:rPr>
          <w:rFonts w:ascii="Times New Roman" w:hAnsi="Times New Roman"/>
        </w:rPr>
        <w:t xml:space="preserve"> </w:t>
      </w:r>
      <w:r w:rsidRPr="0046471A">
        <w:rPr>
          <w:rFonts w:ascii="Times New Roman" w:hAnsi="Times New Roman"/>
          <w:lang w:val="en-US"/>
        </w:rPr>
        <w:t>IDE</w:t>
      </w:r>
      <w:r w:rsidRPr="00BA6F09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используя следующие </w:t>
      </w:r>
      <w:r w:rsidRPr="0046471A">
        <w:rPr>
          <w:rFonts w:ascii="Times New Roman" w:hAnsi="Times New Roman"/>
        </w:rPr>
        <w:t>ключ-значение пары</w:t>
      </w:r>
      <w:r w:rsidRPr="00BA6F09">
        <w:rPr>
          <w:rFonts w:ascii="Times New Roman" w:hAnsi="Times New Roman"/>
        </w:rPr>
        <w:t>:</w:t>
      </w:r>
    </w:p>
    <w:p w:rsidR="002D61E5" w:rsidRDefault="002D61E5" w:rsidP="00BA6F09">
      <w:pPr>
        <w:pStyle w:val="ListParagraph"/>
        <w:numPr>
          <w:ilvl w:val="3"/>
          <w:numId w:val="9"/>
        </w:numPr>
        <w:rPr>
          <w:rFonts w:ascii="Times New Roman" w:hAnsi="Times New Roman"/>
          <w:lang w:val="en-US"/>
        </w:rPr>
      </w:pPr>
      <w:r w:rsidRPr="00BA6F09">
        <w:rPr>
          <w:rFonts w:ascii="Times New Roman" w:hAnsi="Times New Roman"/>
          <w:lang w:val="en-US"/>
        </w:rPr>
        <w:t>-Dorg.eclipse.userstorage.ui.showServices</w:t>
      </w:r>
      <w:r>
        <w:rPr>
          <w:rFonts w:ascii="Times New Roman" w:hAnsi="Times New Roman"/>
          <w:lang w:val="en-US"/>
        </w:rPr>
        <w:t xml:space="preserve"> </w:t>
      </w:r>
      <w:r w:rsidRPr="00BA6F09">
        <w:rPr>
          <w:rFonts w:ascii="Times New Roman" w:hAnsi="Times New Roman"/>
          <w:lang w:val="en-US"/>
        </w:rPr>
        <w:t>=</w:t>
      </w:r>
      <w:r>
        <w:rPr>
          <w:rFonts w:ascii="Times New Roman" w:hAnsi="Times New Roman"/>
          <w:lang w:val="en-US"/>
        </w:rPr>
        <w:t xml:space="preserve"> </w:t>
      </w:r>
      <w:r w:rsidRPr="00BA6F09">
        <w:rPr>
          <w:rFonts w:ascii="Times New Roman" w:hAnsi="Times New Roman"/>
          <w:lang w:val="en-US"/>
        </w:rPr>
        <w:t>true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или</w:t>
      </w:r>
      <w:r w:rsidRPr="002C6DEE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falses</w:t>
      </w:r>
    </w:p>
    <w:p w:rsidR="002D61E5" w:rsidRPr="00BA6F09" w:rsidRDefault="002D61E5" w:rsidP="00744939">
      <w:pPr>
        <w:pStyle w:val="ListParagraph"/>
        <w:numPr>
          <w:ilvl w:val="3"/>
          <w:numId w:val="9"/>
        </w:numPr>
        <w:rPr>
          <w:rFonts w:ascii="Times New Roman" w:hAnsi="Times New Roman"/>
          <w:lang w:val="en-US"/>
        </w:rPr>
      </w:pPr>
      <w:r w:rsidRPr="00BA6F09">
        <w:rPr>
          <w:rFonts w:ascii="Times New Roman" w:hAnsi="Times New Roman"/>
          <w:lang w:val="en-US"/>
        </w:rPr>
        <w:t>-Dorg.ecli</w:t>
      </w:r>
      <w:r>
        <w:rPr>
          <w:rFonts w:ascii="Times New Roman" w:hAnsi="Times New Roman"/>
          <w:lang w:val="en-US"/>
        </w:rPr>
        <w:t xml:space="preserve">pse.userstorage.serviceLabel = </w:t>
      </w:r>
      <w:r>
        <w:rPr>
          <w:rFonts w:ascii="Times New Roman" w:hAnsi="Times New Roman"/>
        </w:rPr>
        <w:t>имя</w:t>
      </w:r>
      <w:r w:rsidRPr="00E569D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сервиса</w:t>
      </w:r>
    </w:p>
    <w:p w:rsidR="002D61E5" w:rsidRPr="00BA6F09" w:rsidRDefault="002D61E5" w:rsidP="00BA6F09">
      <w:pPr>
        <w:pStyle w:val="ListParagraph"/>
        <w:numPr>
          <w:ilvl w:val="3"/>
          <w:numId w:val="9"/>
        </w:numPr>
        <w:rPr>
          <w:rFonts w:ascii="Times New Roman" w:hAnsi="Times New Roman"/>
          <w:lang w:val="en-US"/>
        </w:rPr>
      </w:pPr>
      <w:r w:rsidRPr="00BA6F09">
        <w:rPr>
          <w:rFonts w:ascii="Times New Roman" w:hAnsi="Times New Roman"/>
          <w:lang w:val="en-US"/>
        </w:rPr>
        <w:t>-Dorg.eclipse.userstorage.serviceURI</w:t>
      </w:r>
      <w:r>
        <w:rPr>
          <w:rFonts w:ascii="Times New Roman" w:hAnsi="Times New Roman"/>
          <w:lang w:val="en-US"/>
        </w:rPr>
        <w:t xml:space="preserve"> </w:t>
      </w:r>
      <w:r w:rsidRPr="00BA6F09">
        <w:rPr>
          <w:rFonts w:ascii="Times New Roman" w:hAnsi="Times New Roman"/>
          <w:lang w:val="en-US"/>
        </w:rPr>
        <w:t>=</w:t>
      </w:r>
      <w:r>
        <w:rPr>
          <w:rFonts w:ascii="Times New Roman" w:hAnsi="Times New Roman"/>
          <w:lang w:val="en-US"/>
        </w:rPr>
        <w:t xml:space="preserve"> </w:t>
      </w:r>
      <w:r w:rsidRPr="00BA6F09">
        <w:rPr>
          <w:rFonts w:ascii="Times New Roman" w:hAnsi="Times New Roman"/>
          <w:lang w:val="en-US"/>
        </w:rPr>
        <w:t>http://</w:t>
      </w:r>
      <w:r>
        <w:rPr>
          <w:rFonts w:ascii="Times New Roman" w:hAnsi="Times New Roman"/>
          <w:lang w:val="en-US"/>
        </w:rPr>
        <w:t>ip:port</w:t>
      </w:r>
      <w:r w:rsidRPr="00BA6F09">
        <w:rPr>
          <w:rFonts w:ascii="Times New Roman" w:hAnsi="Times New Roman"/>
          <w:lang w:val="en-US"/>
        </w:rPr>
        <w:t>/</w:t>
      </w:r>
    </w:p>
    <w:p w:rsidR="002D61E5" w:rsidRDefault="002D61E5" w:rsidP="00BA6F09">
      <w:pPr>
        <w:pStyle w:val="ListParagraph"/>
        <w:numPr>
          <w:ilvl w:val="3"/>
          <w:numId w:val="9"/>
        </w:numPr>
        <w:rPr>
          <w:rFonts w:ascii="Times New Roman" w:hAnsi="Times New Roman"/>
          <w:lang w:val="en-US"/>
        </w:rPr>
      </w:pPr>
      <w:r w:rsidRPr="00BA6F09">
        <w:rPr>
          <w:rFonts w:ascii="Times New Roman" w:hAnsi="Times New Roman"/>
          <w:lang w:val="en-US"/>
        </w:rPr>
        <w:t>-Dorg.eclipse.userstorage.createAccountURI</w:t>
      </w:r>
      <w:r>
        <w:rPr>
          <w:rFonts w:ascii="Times New Roman" w:hAnsi="Times New Roman"/>
          <w:lang w:val="en-US"/>
        </w:rPr>
        <w:t xml:space="preserve"> </w:t>
      </w:r>
      <w:r w:rsidRPr="00BA6F09">
        <w:rPr>
          <w:rFonts w:ascii="Times New Roman" w:hAnsi="Times New Roman"/>
          <w:lang w:val="en-US"/>
        </w:rPr>
        <w:t>=</w:t>
      </w:r>
      <w:r>
        <w:rPr>
          <w:rFonts w:ascii="Times New Roman" w:hAnsi="Times New Roman"/>
          <w:lang w:val="en-US"/>
        </w:rPr>
        <w:t xml:space="preserve"> </w:t>
      </w:r>
      <w:r w:rsidRPr="00BA6F09">
        <w:rPr>
          <w:rFonts w:ascii="Times New Roman" w:hAnsi="Times New Roman"/>
          <w:lang w:val="en-US"/>
        </w:rPr>
        <w:t>http://</w:t>
      </w:r>
      <w:r>
        <w:rPr>
          <w:rFonts w:ascii="Times New Roman" w:hAnsi="Times New Roman"/>
          <w:lang w:val="en-US"/>
        </w:rPr>
        <w:t>ip:port</w:t>
      </w:r>
      <w:r w:rsidRPr="00BA6F09"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</w:rPr>
        <w:t>путь</w:t>
      </w:r>
    </w:p>
    <w:p w:rsidR="002D61E5" w:rsidRDefault="002D61E5" w:rsidP="00BA6F09">
      <w:pPr>
        <w:pStyle w:val="ListParagraph"/>
        <w:numPr>
          <w:ilvl w:val="3"/>
          <w:numId w:val="9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-Dorg.eclipse.userstorage.edit</w:t>
      </w:r>
      <w:r w:rsidRPr="00BA6F09">
        <w:rPr>
          <w:rFonts w:ascii="Times New Roman" w:hAnsi="Times New Roman"/>
          <w:lang w:val="en-US"/>
        </w:rPr>
        <w:t>AccountURI</w:t>
      </w:r>
      <w:r>
        <w:rPr>
          <w:rFonts w:ascii="Times New Roman" w:hAnsi="Times New Roman"/>
          <w:lang w:val="en-US"/>
        </w:rPr>
        <w:t xml:space="preserve"> </w:t>
      </w:r>
      <w:r w:rsidRPr="00BA6F09">
        <w:rPr>
          <w:rFonts w:ascii="Times New Roman" w:hAnsi="Times New Roman"/>
          <w:lang w:val="en-US"/>
        </w:rPr>
        <w:t>=</w:t>
      </w:r>
      <w:r>
        <w:rPr>
          <w:rFonts w:ascii="Times New Roman" w:hAnsi="Times New Roman"/>
          <w:lang w:val="en-US"/>
        </w:rPr>
        <w:t xml:space="preserve"> </w:t>
      </w:r>
      <w:r w:rsidRPr="00BA6F09">
        <w:rPr>
          <w:rFonts w:ascii="Times New Roman" w:hAnsi="Times New Roman"/>
          <w:lang w:val="en-US"/>
        </w:rPr>
        <w:t>http://</w:t>
      </w:r>
      <w:r>
        <w:rPr>
          <w:rFonts w:ascii="Times New Roman" w:hAnsi="Times New Roman"/>
          <w:lang w:val="en-US"/>
        </w:rPr>
        <w:t>ip:port</w:t>
      </w:r>
      <w:r w:rsidRPr="00BA6F09"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</w:rPr>
        <w:t>путь</w:t>
      </w:r>
    </w:p>
    <w:p w:rsidR="002D61E5" w:rsidRDefault="002D61E5" w:rsidP="00BA6F09">
      <w:pPr>
        <w:pStyle w:val="ListParagraph"/>
        <w:numPr>
          <w:ilvl w:val="3"/>
          <w:numId w:val="9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-Dorg.eclipse.userstorage.recoverPassword</w:t>
      </w:r>
      <w:r w:rsidRPr="00BA6F09">
        <w:rPr>
          <w:rFonts w:ascii="Times New Roman" w:hAnsi="Times New Roman"/>
          <w:lang w:val="en-US"/>
        </w:rPr>
        <w:t>URI</w:t>
      </w:r>
      <w:r>
        <w:rPr>
          <w:rFonts w:ascii="Times New Roman" w:hAnsi="Times New Roman"/>
          <w:lang w:val="en-US"/>
        </w:rPr>
        <w:t xml:space="preserve">= </w:t>
      </w:r>
      <w:r w:rsidRPr="00BA6F09">
        <w:rPr>
          <w:rFonts w:ascii="Times New Roman" w:hAnsi="Times New Roman"/>
          <w:lang w:val="en-US"/>
        </w:rPr>
        <w:t>http://</w:t>
      </w:r>
      <w:r>
        <w:rPr>
          <w:rFonts w:ascii="Times New Roman" w:hAnsi="Times New Roman"/>
          <w:lang w:val="en-US"/>
        </w:rPr>
        <w:t>ip:port</w:t>
      </w:r>
      <w:r w:rsidRPr="00BA6F09"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</w:rPr>
        <w:t>путь</w:t>
      </w:r>
    </w:p>
    <w:p w:rsidR="002D61E5" w:rsidRPr="00BA6F09" w:rsidRDefault="002D61E5" w:rsidP="00BA6F09">
      <w:pPr>
        <w:pStyle w:val="ListParagraph"/>
        <w:numPr>
          <w:ilvl w:val="3"/>
          <w:numId w:val="9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-Dorg.eclipse.userstorage.termsOfUseLink = </w:t>
      </w:r>
      <w:r w:rsidRPr="00BA6F09">
        <w:rPr>
          <w:rFonts w:ascii="Times New Roman" w:hAnsi="Times New Roman"/>
          <w:lang w:val="en-US"/>
        </w:rPr>
        <w:t>http://</w:t>
      </w:r>
      <w:r>
        <w:rPr>
          <w:rFonts w:ascii="Times New Roman" w:hAnsi="Times New Roman"/>
          <w:lang w:val="en-US"/>
        </w:rPr>
        <w:t>ip:port</w:t>
      </w:r>
      <w:r w:rsidRPr="00BA6F09"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</w:rPr>
        <w:t>путь</w:t>
      </w:r>
    </w:p>
    <w:p w:rsidR="002D61E5" w:rsidRPr="0046471A" w:rsidRDefault="002D61E5" w:rsidP="00BA6F09">
      <w:pPr>
        <w:pStyle w:val="ListParagraph"/>
        <w:numPr>
          <w:ilvl w:val="3"/>
          <w:numId w:val="9"/>
        </w:numPr>
        <w:rPr>
          <w:rFonts w:ascii="Times New Roman" w:hAnsi="Times New Roman"/>
          <w:lang w:val="en-US"/>
        </w:rPr>
      </w:pPr>
      <w:r w:rsidRPr="00BA6F09">
        <w:rPr>
          <w:rFonts w:ascii="Times New Roman" w:hAnsi="Times New Roman"/>
          <w:lang w:val="en-US"/>
        </w:rPr>
        <w:t>-Dorg.eclipse.userstorage.ui.showTestButton</w:t>
      </w:r>
      <w:r>
        <w:rPr>
          <w:rFonts w:ascii="Times New Roman" w:hAnsi="Times New Roman"/>
          <w:lang w:val="en-US"/>
        </w:rPr>
        <w:t xml:space="preserve"> </w:t>
      </w:r>
      <w:r w:rsidRPr="00BA6F09">
        <w:rPr>
          <w:rFonts w:ascii="Times New Roman" w:hAnsi="Times New Roman"/>
          <w:lang w:val="en-US"/>
        </w:rPr>
        <w:t>=</w:t>
      </w:r>
      <w:r>
        <w:rPr>
          <w:rFonts w:ascii="Times New Roman" w:hAnsi="Times New Roman"/>
          <w:lang w:val="en-US"/>
        </w:rPr>
        <w:t xml:space="preserve"> </w:t>
      </w:r>
      <w:r w:rsidRPr="00BA6F09">
        <w:rPr>
          <w:rFonts w:ascii="Times New Roman" w:hAnsi="Times New Roman"/>
          <w:lang w:val="en-US"/>
        </w:rPr>
        <w:t>true</w:t>
      </w:r>
      <w:r w:rsidRPr="00CB01C0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или</w:t>
      </w:r>
      <w:r w:rsidRPr="00CB01C0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fasle</w:t>
      </w:r>
    </w:p>
    <w:p w:rsidR="002D61E5" w:rsidRPr="00BA6F09" w:rsidRDefault="002D61E5" w:rsidP="0046471A">
      <w:pPr>
        <w:pStyle w:val="ListParagraph"/>
        <w:ind w:left="1080"/>
        <w:rPr>
          <w:rFonts w:ascii="Times New Roman" w:hAnsi="Times New Roman"/>
          <w:lang w:val="en-US"/>
        </w:rPr>
      </w:pPr>
    </w:p>
    <w:p w:rsidR="002D61E5" w:rsidRDefault="002D61E5" w:rsidP="0046471A">
      <w:pPr>
        <w:ind w:left="360"/>
        <w:rPr>
          <w:rFonts w:ascii="Times New Roman" w:hAnsi="Times New Roman"/>
          <w:lang w:val="en-US"/>
        </w:rPr>
      </w:pPr>
    </w:p>
    <w:p w:rsidR="002D61E5" w:rsidRDefault="002D61E5" w:rsidP="0046471A">
      <w:pPr>
        <w:ind w:left="360"/>
        <w:rPr>
          <w:rFonts w:ascii="Times New Roman" w:hAnsi="Times New Roman"/>
          <w:lang w:val="en-US"/>
        </w:rPr>
      </w:pPr>
    </w:p>
    <w:p w:rsidR="002D61E5" w:rsidRDefault="002D61E5" w:rsidP="0046471A">
      <w:pPr>
        <w:ind w:left="360"/>
        <w:rPr>
          <w:rFonts w:ascii="Times New Roman" w:hAnsi="Times New Roman"/>
          <w:lang w:val="en-US"/>
        </w:rPr>
      </w:pPr>
    </w:p>
    <w:p w:rsidR="002D61E5" w:rsidRDefault="002D61E5" w:rsidP="0046471A">
      <w:pPr>
        <w:ind w:left="360"/>
        <w:rPr>
          <w:rFonts w:ascii="Times New Roman" w:hAnsi="Times New Roman"/>
          <w:lang w:val="en-US"/>
        </w:rPr>
      </w:pPr>
    </w:p>
    <w:p w:rsidR="002D61E5" w:rsidRDefault="002D61E5" w:rsidP="0046471A">
      <w:pPr>
        <w:ind w:left="360"/>
        <w:rPr>
          <w:rFonts w:ascii="Times New Roman" w:hAnsi="Times New Roman"/>
          <w:lang w:val="en-US"/>
        </w:rPr>
      </w:pPr>
    </w:p>
    <w:p w:rsidR="002D61E5" w:rsidRDefault="002D61E5" w:rsidP="0046471A">
      <w:pPr>
        <w:ind w:left="360"/>
        <w:rPr>
          <w:rFonts w:ascii="Times New Roman" w:hAnsi="Times New Roman"/>
          <w:lang w:val="en-US"/>
        </w:rPr>
      </w:pPr>
    </w:p>
    <w:p w:rsidR="002D61E5" w:rsidRDefault="002D61E5" w:rsidP="0046471A">
      <w:pPr>
        <w:ind w:left="360"/>
        <w:rPr>
          <w:rFonts w:ascii="Times New Roman" w:hAnsi="Times New Roman"/>
          <w:lang w:val="en-US"/>
        </w:rPr>
      </w:pPr>
    </w:p>
    <w:p w:rsidR="002D61E5" w:rsidRDefault="002D61E5" w:rsidP="0046471A">
      <w:pPr>
        <w:ind w:left="360"/>
        <w:rPr>
          <w:rFonts w:ascii="Times New Roman" w:hAnsi="Times New Roman"/>
          <w:lang w:val="en-US"/>
        </w:rPr>
      </w:pPr>
    </w:p>
    <w:p w:rsidR="002D61E5" w:rsidRDefault="002D61E5" w:rsidP="0046471A">
      <w:pPr>
        <w:ind w:left="360"/>
        <w:rPr>
          <w:rFonts w:ascii="Times New Roman" w:hAnsi="Times New Roman"/>
          <w:lang w:val="en-US"/>
        </w:rPr>
      </w:pPr>
    </w:p>
    <w:p w:rsidR="002D61E5" w:rsidRDefault="002D61E5" w:rsidP="0046471A">
      <w:pPr>
        <w:ind w:left="360"/>
        <w:rPr>
          <w:rFonts w:ascii="Times New Roman" w:hAnsi="Times New Roman"/>
          <w:lang w:val="en-US"/>
        </w:rPr>
      </w:pPr>
    </w:p>
    <w:p w:rsidR="002D61E5" w:rsidRDefault="002D61E5" w:rsidP="0046471A">
      <w:pPr>
        <w:ind w:left="360"/>
        <w:rPr>
          <w:rFonts w:ascii="Times New Roman" w:hAnsi="Times New Roman"/>
          <w:lang w:val="en-US"/>
        </w:rPr>
      </w:pPr>
    </w:p>
    <w:p w:rsidR="002D61E5" w:rsidRDefault="002D61E5" w:rsidP="0046471A">
      <w:pPr>
        <w:ind w:left="360"/>
        <w:rPr>
          <w:rFonts w:ascii="Times New Roman" w:hAnsi="Times New Roman"/>
          <w:lang w:val="en-US"/>
        </w:rPr>
      </w:pPr>
    </w:p>
    <w:p w:rsidR="002D61E5" w:rsidRDefault="002D61E5" w:rsidP="0046471A">
      <w:pPr>
        <w:ind w:left="360"/>
        <w:rPr>
          <w:rFonts w:ascii="Times New Roman" w:hAnsi="Times New Roman"/>
          <w:lang w:val="en-US"/>
        </w:rPr>
      </w:pPr>
    </w:p>
    <w:p w:rsidR="002D61E5" w:rsidRDefault="002D61E5" w:rsidP="0046471A">
      <w:pPr>
        <w:ind w:left="360"/>
        <w:rPr>
          <w:rFonts w:ascii="Times New Roman" w:hAnsi="Times New Roman"/>
          <w:lang w:val="en-US"/>
        </w:rPr>
      </w:pPr>
    </w:p>
    <w:p w:rsidR="002D61E5" w:rsidRDefault="002D61E5" w:rsidP="0046471A">
      <w:pPr>
        <w:ind w:left="360"/>
        <w:rPr>
          <w:rFonts w:ascii="Times New Roman" w:hAnsi="Times New Roman"/>
          <w:lang w:val="en-US"/>
        </w:rPr>
      </w:pPr>
    </w:p>
    <w:p w:rsidR="002D61E5" w:rsidRDefault="002D61E5" w:rsidP="0046471A">
      <w:pPr>
        <w:ind w:left="360"/>
        <w:rPr>
          <w:rFonts w:ascii="Times New Roman" w:hAnsi="Times New Roman"/>
          <w:lang w:val="en-US"/>
        </w:rPr>
      </w:pPr>
    </w:p>
    <w:p w:rsidR="002D61E5" w:rsidRDefault="002D61E5" w:rsidP="0046471A">
      <w:pPr>
        <w:ind w:left="360"/>
        <w:rPr>
          <w:rFonts w:ascii="Times New Roman" w:hAnsi="Times New Roman"/>
          <w:lang w:val="en-US"/>
        </w:rPr>
      </w:pPr>
    </w:p>
    <w:p w:rsidR="002D61E5" w:rsidRDefault="002D61E5" w:rsidP="0046471A">
      <w:pPr>
        <w:ind w:left="360"/>
        <w:rPr>
          <w:rFonts w:ascii="Times New Roman" w:hAnsi="Times New Roman"/>
          <w:lang w:val="en-US"/>
        </w:rPr>
      </w:pPr>
    </w:p>
    <w:p w:rsidR="002D61E5" w:rsidRPr="0046471A" w:rsidRDefault="002D61E5" w:rsidP="00D2471B">
      <w:pPr>
        <w:rPr>
          <w:rFonts w:ascii="Times New Roman" w:hAnsi="Times New Roman"/>
          <w:lang w:val="en-US"/>
        </w:rPr>
      </w:pPr>
    </w:p>
    <w:p w:rsidR="002D61E5" w:rsidRPr="009D19F3" w:rsidRDefault="002D61E5" w:rsidP="009D19F3">
      <w:pPr>
        <w:pStyle w:val="ListParagraph"/>
        <w:ind w:left="1416"/>
        <w:rPr>
          <w:rFonts w:ascii="Times New Roman" w:hAnsi="Times New Roman"/>
          <w:lang w:val="en-US"/>
        </w:rPr>
      </w:pPr>
    </w:p>
    <w:p w:rsidR="002D61E5" w:rsidRDefault="002D61E5" w:rsidP="00867D75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Детали реализации.</w:t>
      </w:r>
    </w:p>
    <w:p w:rsidR="002D61E5" w:rsidRPr="00E81234" w:rsidRDefault="002D61E5" w:rsidP="00E81234"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Рабочий сценарий</w:t>
      </w:r>
      <w:r>
        <w:rPr>
          <w:rFonts w:ascii="Times New Roman" w:hAnsi="Times New Roman"/>
          <w:b/>
          <w:sz w:val="32"/>
          <w:szCs w:val="32"/>
          <w:lang w:val="en-US"/>
        </w:rPr>
        <w:t>:</w:t>
      </w:r>
    </w:p>
    <w:p w:rsidR="002D61E5" w:rsidRDefault="002D61E5" w:rsidP="00E81234">
      <w:pPr>
        <w:rPr>
          <w:rFonts w:ascii="Times New Roman" w:hAnsi="Times New Roman"/>
          <w:b/>
          <w:sz w:val="32"/>
          <w:szCs w:val="32"/>
        </w:rPr>
      </w:pPr>
      <w:r w:rsidRPr="008359FC">
        <w:rPr>
          <w:rFonts w:ascii="Times New Roman" w:hAnsi="Times New Roman"/>
          <w:b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Изображение 2" o:spid="_x0000_i1025" type="#_x0000_t75" alt="../../Desktop/Снимок%20экрана%202017-02-12%20в%2020.52.29.pn" style="width:459.75pt;height:277.5pt;visibility:visible">
            <v:imagedata r:id="rId5" o:title=""/>
          </v:shape>
        </w:pict>
      </w:r>
    </w:p>
    <w:p w:rsidR="002D61E5" w:rsidRPr="006028E5" w:rsidRDefault="002D61E5" w:rsidP="00E81234">
      <w:pPr>
        <w:jc w:val="center"/>
        <w:rPr>
          <w:rFonts w:ascii="Times New Roman" w:hAnsi="Times New Roman"/>
        </w:rPr>
      </w:pPr>
      <w:r w:rsidRPr="006028E5">
        <w:rPr>
          <w:rFonts w:ascii="Times New Roman" w:hAnsi="Times New Roman"/>
        </w:rPr>
        <w:t>Рис.1 Рабочий сценарий.</w:t>
      </w:r>
      <w:bookmarkStart w:id="0" w:name="_GoBack"/>
      <w:bookmarkEnd w:id="0"/>
    </w:p>
    <w:sectPr w:rsidR="002D61E5" w:rsidRPr="006028E5" w:rsidSect="00570EA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ngs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315FD"/>
    <w:multiLevelType w:val="hybridMultilevel"/>
    <w:tmpl w:val="2200B7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23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7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3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  <w:rPr>
        <w:rFonts w:cs="Times New Roman"/>
      </w:rPr>
    </w:lvl>
  </w:abstractNum>
  <w:abstractNum w:abstractNumId="1">
    <w:nsid w:val="076B3E23"/>
    <w:multiLevelType w:val="multilevel"/>
    <w:tmpl w:val="8F44A5EE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>
    <w:nsid w:val="0B8178F6"/>
    <w:multiLevelType w:val="hybridMultilevel"/>
    <w:tmpl w:val="8A8C9B0C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1A0A38C6"/>
    <w:multiLevelType w:val="hybridMultilevel"/>
    <w:tmpl w:val="61682F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9DF1555"/>
    <w:multiLevelType w:val="hybridMultilevel"/>
    <w:tmpl w:val="10B2D8E4"/>
    <w:lvl w:ilvl="0" w:tplc="0419000F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5">
    <w:nsid w:val="63161997"/>
    <w:multiLevelType w:val="hybridMultilevel"/>
    <w:tmpl w:val="BCC688D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6667525D"/>
    <w:multiLevelType w:val="hybridMultilevel"/>
    <w:tmpl w:val="1644A394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>
    <w:nsid w:val="6815424F"/>
    <w:multiLevelType w:val="hybridMultilevel"/>
    <w:tmpl w:val="475E6300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799811CA"/>
    <w:multiLevelType w:val="multilevel"/>
    <w:tmpl w:val="693A4B5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2861"/>
    <w:rsid w:val="00035B2D"/>
    <w:rsid w:val="0007768A"/>
    <w:rsid w:val="000818D9"/>
    <w:rsid w:val="0009056C"/>
    <w:rsid w:val="00097D56"/>
    <w:rsid w:val="000E1692"/>
    <w:rsid w:val="000F7A37"/>
    <w:rsid w:val="001304B7"/>
    <w:rsid w:val="00176467"/>
    <w:rsid w:val="00182DF1"/>
    <w:rsid w:val="001B69EA"/>
    <w:rsid w:val="001C484B"/>
    <w:rsid w:val="00216E63"/>
    <w:rsid w:val="002559DE"/>
    <w:rsid w:val="0026178A"/>
    <w:rsid w:val="00272D62"/>
    <w:rsid w:val="0029627A"/>
    <w:rsid w:val="002C6DEE"/>
    <w:rsid w:val="002D61E5"/>
    <w:rsid w:val="002F457A"/>
    <w:rsid w:val="00370297"/>
    <w:rsid w:val="0038633F"/>
    <w:rsid w:val="003C7C55"/>
    <w:rsid w:val="00413BE5"/>
    <w:rsid w:val="0042617D"/>
    <w:rsid w:val="0046471A"/>
    <w:rsid w:val="00477E13"/>
    <w:rsid w:val="004C0DD8"/>
    <w:rsid w:val="004C6511"/>
    <w:rsid w:val="004D0B63"/>
    <w:rsid w:val="004D5BCC"/>
    <w:rsid w:val="004E0F0E"/>
    <w:rsid w:val="004E284B"/>
    <w:rsid w:val="00514364"/>
    <w:rsid w:val="0051755C"/>
    <w:rsid w:val="00570EA5"/>
    <w:rsid w:val="00572861"/>
    <w:rsid w:val="00585865"/>
    <w:rsid w:val="005D093A"/>
    <w:rsid w:val="005D7EA6"/>
    <w:rsid w:val="006028E5"/>
    <w:rsid w:val="006B472D"/>
    <w:rsid w:val="006C5AE4"/>
    <w:rsid w:val="006E5384"/>
    <w:rsid w:val="006F4D0C"/>
    <w:rsid w:val="00744939"/>
    <w:rsid w:val="0078184F"/>
    <w:rsid w:val="007A13A3"/>
    <w:rsid w:val="007C2BAB"/>
    <w:rsid w:val="007E02A3"/>
    <w:rsid w:val="008109A4"/>
    <w:rsid w:val="008359FC"/>
    <w:rsid w:val="00867D75"/>
    <w:rsid w:val="008A54A5"/>
    <w:rsid w:val="009013D6"/>
    <w:rsid w:val="00930F5A"/>
    <w:rsid w:val="00957D34"/>
    <w:rsid w:val="00981FCB"/>
    <w:rsid w:val="009D19F3"/>
    <w:rsid w:val="009D4E98"/>
    <w:rsid w:val="00AA44AF"/>
    <w:rsid w:val="00AA6ED5"/>
    <w:rsid w:val="00AC323B"/>
    <w:rsid w:val="00B75373"/>
    <w:rsid w:val="00B95022"/>
    <w:rsid w:val="00BA01FC"/>
    <w:rsid w:val="00BA6F09"/>
    <w:rsid w:val="00BF3A19"/>
    <w:rsid w:val="00C01B99"/>
    <w:rsid w:val="00C12CF0"/>
    <w:rsid w:val="00C146D6"/>
    <w:rsid w:val="00C2635F"/>
    <w:rsid w:val="00C5512A"/>
    <w:rsid w:val="00C90253"/>
    <w:rsid w:val="00CB01C0"/>
    <w:rsid w:val="00CF41A4"/>
    <w:rsid w:val="00CF7B5B"/>
    <w:rsid w:val="00D04555"/>
    <w:rsid w:val="00D15D0C"/>
    <w:rsid w:val="00D2471B"/>
    <w:rsid w:val="00D5176C"/>
    <w:rsid w:val="00D56F78"/>
    <w:rsid w:val="00D75232"/>
    <w:rsid w:val="00DC486B"/>
    <w:rsid w:val="00DD0CCD"/>
    <w:rsid w:val="00DE3012"/>
    <w:rsid w:val="00DE6D9C"/>
    <w:rsid w:val="00DF1109"/>
    <w:rsid w:val="00DF2666"/>
    <w:rsid w:val="00E569D3"/>
    <w:rsid w:val="00E6290E"/>
    <w:rsid w:val="00E81234"/>
    <w:rsid w:val="00E877D5"/>
    <w:rsid w:val="00ED5B7E"/>
    <w:rsid w:val="00EE1441"/>
    <w:rsid w:val="00EF185F"/>
    <w:rsid w:val="00EF5FE8"/>
    <w:rsid w:val="00F43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ngs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6D6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F3A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63</TotalTime>
  <Pages>3</Pages>
  <Words>485</Words>
  <Characters>2771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Zagrebaev_D</cp:lastModifiedBy>
  <cp:revision>111</cp:revision>
  <dcterms:created xsi:type="dcterms:W3CDTF">2017-02-12T16:49:00Z</dcterms:created>
  <dcterms:modified xsi:type="dcterms:W3CDTF">2017-02-14T10:20:00Z</dcterms:modified>
</cp:coreProperties>
</file>